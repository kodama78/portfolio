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8A270" w14:textId="77777777" w:rsidR="002775BE" w:rsidRPr="00637D26" w:rsidRDefault="00637D26">
      <w:pPr>
        <w:pStyle w:val="Heading1"/>
        <w:rPr>
          <w:sz w:val="28"/>
        </w:rPr>
      </w:pPr>
      <w:bookmarkStart w:id="0" w:name="_GoBack"/>
      <w:bookmarkEnd w:id="0"/>
      <w:r w:rsidRPr="00637D26">
        <w:rPr>
          <w:sz w:val="28"/>
        </w:rPr>
        <w:t>Objective</w:t>
      </w:r>
    </w:p>
    <w:p w14:paraId="163C4DED" w14:textId="7372F9F7" w:rsidR="00637D26" w:rsidRPr="00820B18" w:rsidRDefault="009D7E8F" w:rsidP="00637D26">
      <w:r>
        <w:t>An engaging a</w:t>
      </w:r>
      <w:r w:rsidR="00626874">
        <w:t xml:space="preserve">nd dynamic position </w:t>
      </w:r>
      <w:r>
        <w:t>that will challenge me to grow, learn, and develop the talent within me tha</w:t>
      </w:r>
      <w:r w:rsidR="00626874">
        <w:t xml:space="preserve">t I know would be of use to a </w:t>
      </w:r>
      <w:r>
        <w:t xml:space="preserve">company in many different </w:t>
      </w:r>
      <w:r w:rsidR="00626874">
        <w:t>areas</w:t>
      </w:r>
      <w:r>
        <w:t>.</w:t>
      </w:r>
    </w:p>
    <w:p w14:paraId="48073112" w14:textId="77777777" w:rsidR="002775BE" w:rsidRPr="00637D26" w:rsidRDefault="00637D26">
      <w:pPr>
        <w:pStyle w:val="Heading1"/>
        <w:rPr>
          <w:sz w:val="28"/>
        </w:rPr>
      </w:pPr>
      <w:r w:rsidRPr="00637D26">
        <w:rPr>
          <w:sz w:val="28"/>
        </w:rPr>
        <w:t>Education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775BE" w14:paraId="441CCC44" w14:textId="77777777">
        <w:sdt>
          <w:sdtPr>
            <w:id w:val="17159696"/>
            <w:placeholder>
              <w:docPart w:val="5B283AA5080167438F3D2B6815BB3EED"/>
            </w:placeholder>
          </w:sdtPr>
          <w:sdtEndPr/>
          <w:sdtContent>
            <w:tc>
              <w:tcPr>
                <w:tcW w:w="3414" w:type="pct"/>
              </w:tcPr>
              <w:p w14:paraId="56F2612B" w14:textId="77777777" w:rsidR="00637D26" w:rsidRDefault="00637D26" w:rsidP="00637D26">
                <w:pPr>
                  <w:pStyle w:val="ListBullet"/>
                </w:pPr>
                <w:r>
                  <w:t>BA Sociology</w:t>
                </w:r>
              </w:p>
              <w:p w14:paraId="2B86A276" w14:textId="77777777" w:rsidR="002775BE" w:rsidRDefault="003B4C60" w:rsidP="00CC7DCD">
                <w:pPr>
                  <w:pStyle w:val="ListBullet"/>
                  <w:numPr>
                    <w:ilvl w:val="0"/>
                    <w:numId w:val="0"/>
                  </w:numPr>
                  <w:ind w:left="187"/>
                </w:pPr>
                <w:r>
                  <w:t>University of Californ</w:t>
                </w:r>
                <w:r w:rsidR="00637D26">
                  <w:t>i</w:t>
                </w:r>
                <w:r>
                  <w:t>a</w:t>
                </w:r>
                <w:r w:rsidR="00637D26">
                  <w:t>, Irvine</w:t>
                </w:r>
              </w:p>
            </w:tc>
          </w:sdtContent>
        </w:sdt>
        <w:tc>
          <w:tcPr>
            <w:tcW w:w="192" w:type="pct"/>
          </w:tcPr>
          <w:p w14:paraId="67135BA9" w14:textId="77777777" w:rsidR="002775BE" w:rsidRDefault="002775BE"/>
        </w:tc>
        <w:tc>
          <w:tcPr>
            <w:tcW w:w="1394" w:type="pct"/>
          </w:tcPr>
          <w:p w14:paraId="6CB05794" w14:textId="77777777" w:rsidR="002775BE" w:rsidRDefault="00637D26">
            <w:pPr>
              <w:pStyle w:val="Date"/>
            </w:pPr>
            <w:r>
              <w:t>June 2000</w:t>
            </w:r>
          </w:p>
        </w:tc>
      </w:tr>
    </w:tbl>
    <w:p w14:paraId="2AC073F0" w14:textId="3B6B432A" w:rsidR="009D7E8F" w:rsidRDefault="00637D26" w:rsidP="009D7E8F">
      <w:pPr>
        <w:pStyle w:val="Heading1"/>
        <w:rPr>
          <w:sz w:val="28"/>
        </w:rPr>
      </w:pPr>
      <w:r w:rsidRPr="00637D26">
        <w:rPr>
          <w:sz w:val="28"/>
        </w:rPr>
        <w:t>Experience</w:t>
      </w:r>
    </w:p>
    <w:p w14:paraId="164D384D" w14:textId="40EC78F3" w:rsidR="009D7E8F" w:rsidRDefault="009D7E8F" w:rsidP="009D7E8F">
      <w:pPr>
        <w:pStyle w:val="BodyText"/>
        <w:rPr>
          <w:b/>
          <w:sz w:val="24"/>
        </w:rPr>
      </w:pPr>
      <w:r>
        <w:rPr>
          <w:b/>
          <w:sz w:val="24"/>
        </w:rPr>
        <w:t>Author – River Kay and the Dream Secret (self-published)</w:t>
      </w:r>
    </w:p>
    <w:p w14:paraId="613171ED" w14:textId="5BCF958D" w:rsidR="009D7E8F" w:rsidRPr="009D7E8F" w:rsidRDefault="009D7E8F" w:rsidP="009D7E8F">
      <w:pPr>
        <w:pStyle w:val="BodyText"/>
        <w:numPr>
          <w:ilvl w:val="0"/>
          <w:numId w:val="11"/>
        </w:numPr>
      </w:pPr>
      <w:r>
        <w:t xml:space="preserve">A middle grade/young adult fantasy book starring my daughter, River, as the main character. It is the first in a series, and is comparable to the first book of the Harry Potter series in style, not units sold (yet!). </w:t>
      </w:r>
    </w:p>
    <w:p w14:paraId="4DF282A7" w14:textId="2FE4559F" w:rsidR="00145D7D" w:rsidRDefault="00145D7D" w:rsidP="00637D26">
      <w:pPr>
        <w:pStyle w:val="BodyText"/>
        <w:rPr>
          <w:b/>
          <w:sz w:val="24"/>
        </w:rPr>
      </w:pPr>
      <w:r>
        <w:rPr>
          <w:b/>
          <w:sz w:val="24"/>
        </w:rPr>
        <w:t xml:space="preserve">Teacher – Sherman Oaks Elementary Charter 2011 – </w:t>
      </w:r>
      <w:r w:rsidR="009D7E8F">
        <w:rPr>
          <w:b/>
          <w:sz w:val="24"/>
        </w:rPr>
        <w:t>2013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145D7D" w14:paraId="2EBB722B" w14:textId="77777777" w:rsidTr="00142823">
        <w:sdt>
          <w:sdtPr>
            <w:id w:val="1400331515"/>
            <w:placeholder>
              <w:docPart w:val="EA7E9BCA9B11C34BAACBC075AC6DEDD4"/>
            </w:placeholder>
          </w:sdtPr>
          <w:sdtEndPr/>
          <w:sdtContent>
            <w:tc>
              <w:tcPr>
                <w:tcW w:w="3414" w:type="pct"/>
              </w:tcPr>
              <w:p w14:paraId="6B8B1B41" w14:textId="77777777" w:rsidR="00145D7D" w:rsidRDefault="00145D7D" w:rsidP="00145D7D">
                <w:pPr>
                  <w:pStyle w:val="ListBullet"/>
                </w:pPr>
                <w:r>
                  <w:t>Third Grade Teacher</w:t>
                </w:r>
              </w:p>
            </w:tc>
          </w:sdtContent>
        </w:sdt>
        <w:tc>
          <w:tcPr>
            <w:tcW w:w="192" w:type="pct"/>
          </w:tcPr>
          <w:p w14:paraId="52A17D9B" w14:textId="77777777" w:rsidR="00145D7D" w:rsidRDefault="00145D7D" w:rsidP="00142823"/>
        </w:tc>
        <w:tc>
          <w:tcPr>
            <w:tcW w:w="1394" w:type="pct"/>
          </w:tcPr>
          <w:p w14:paraId="185C79DB" w14:textId="6AD587B1" w:rsidR="00145D7D" w:rsidRDefault="009D7E8F" w:rsidP="00142823">
            <w:pPr>
              <w:pStyle w:val="Date"/>
            </w:pPr>
            <w:r>
              <w:t>2011-2013</w:t>
            </w:r>
          </w:p>
        </w:tc>
      </w:tr>
    </w:tbl>
    <w:p w14:paraId="6817AA85" w14:textId="77777777" w:rsidR="00145D7D" w:rsidRDefault="00145D7D" w:rsidP="00637D26">
      <w:pPr>
        <w:pStyle w:val="BodyText"/>
        <w:rPr>
          <w:b/>
          <w:sz w:val="24"/>
        </w:rPr>
      </w:pPr>
    </w:p>
    <w:p w14:paraId="6EF5946B" w14:textId="77777777" w:rsidR="002775BE" w:rsidRPr="00637D26" w:rsidRDefault="00637D26" w:rsidP="00637D26">
      <w:pPr>
        <w:pStyle w:val="BodyText"/>
        <w:rPr>
          <w:b/>
          <w:sz w:val="24"/>
        </w:rPr>
      </w:pPr>
      <w:r w:rsidRPr="00637D26">
        <w:rPr>
          <w:b/>
          <w:sz w:val="24"/>
        </w:rPr>
        <w:t>Teacher – Madis</w:t>
      </w:r>
      <w:r w:rsidR="00145D7D">
        <w:rPr>
          <w:b/>
          <w:sz w:val="24"/>
        </w:rPr>
        <w:t>on Middle School, 2001 - 2011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775BE" w14:paraId="14B9DCCD" w14:textId="77777777">
        <w:sdt>
          <w:sdtPr>
            <w:id w:val="17159674"/>
            <w:placeholder>
              <w:docPart w:val="5D5FE8E01F01274888F6567F4E5BE680"/>
            </w:placeholder>
          </w:sdtPr>
          <w:sdtEndPr/>
          <w:sdtContent>
            <w:tc>
              <w:tcPr>
                <w:tcW w:w="3414" w:type="pct"/>
              </w:tcPr>
              <w:p w14:paraId="5E4BC07C" w14:textId="77777777" w:rsidR="002775BE" w:rsidRDefault="00637D26" w:rsidP="00FE1E67">
                <w:pPr>
                  <w:pStyle w:val="ListBullet"/>
                </w:pPr>
                <w:r>
                  <w:t>P</w:t>
                </w:r>
                <w:r w:rsidR="00C74A22">
                  <w:t xml:space="preserve">ersonal </w:t>
                </w:r>
                <w:r>
                  <w:t>L</w:t>
                </w:r>
                <w:r w:rsidR="00C74A22">
                  <w:t xml:space="preserve">earning </w:t>
                </w:r>
                <w:r>
                  <w:t>E</w:t>
                </w:r>
                <w:r w:rsidR="00C74A22">
                  <w:t>nvironment</w:t>
                </w:r>
                <w:r>
                  <w:t xml:space="preserve"> Lead Teacher</w:t>
                </w:r>
              </w:p>
            </w:tc>
          </w:sdtContent>
        </w:sdt>
        <w:tc>
          <w:tcPr>
            <w:tcW w:w="192" w:type="pct"/>
          </w:tcPr>
          <w:p w14:paraId="1B243961" w14:textId="77777777" w:rsidR="002775BE" w:rsidRDefault="002775BE"/>
        </w:tc>
        <w:tc>
          <w:tcPr>
            <w:tcW w:w="1394" w:type="pct"/>
          </w:tcPr>
          <w:p w14:paraId="57B9FA08" w14:textId="07F4AFC4" w:rsidR="002775BE" w:rsidRDefault="00145D7D" w:rsidP="00145D7D">
            <w:pPr>
              <w:pStyle w:val="Date"/>
            </w:pPr>
            <w:r>
              <w:t>2001</w:t>
            </w:r>
            <w:r w:rsidR="00637D26">
              <w:t>-</w:t>
            </w:r>
            <w:r>
              <w:t>201</w:t>
            </w:r>
            <w:r w:rsidR="00D66C56">
              <w:t>1</w:t>
            </w:r>
          </w:p>
        </w:tc>
      </w:tr>
      <w:tr w:rsidR="002775BE" w14:paraId="47BC220A" w14:textId="77777777">
        <w:tc>
          <w:tcPr>
            <w:tcW w:w="3414" w:type="pct"/>
          </w:tcPr>
          <w:p w14:paraId="39585A6C" w14:textId="77777777" w:rsidR="002775BE" w:rsidRDefault="00C74A22" w:rsidP="00CC7DCD">
            <w:pPr>
              <w:pStyle w:val="ListBullet"/>
              <w:numPr>
                <w:ilvl w:val="0"/>
                <w:numId w:val="0"/>
              </w:numPr>
              <w:ind w:left="187"/>
            </w:pPr>
            <w:r>
              <w:t>Self c</w:t>
            </w:r>
            <w:r w:rsidR="00FE1E67">
              <w:t>ontained Classroom Teacher</w:t>
            </w:r>
          </w:p>
        </w:tc>
        <w:tc>
          <w:tcPr>
            <w:tcW w:w="192" w:type="pct"/>
          </w:tcPr>
          <w:p w14:paraId="0D91B2AF" w14:textId="77777777" w:rsidR="002775BE" w:rsidRDefault="002775BE"/>
        </w:tc>
        <w:tc>
          <w:tcPr>
            <w:tcW w:w="1394" w:type="pct"/>
          </w:tcPr>
          <w:p w14:paraId="2980A80F" w14:textId="77777777" w:rsidR="002775BE" w:rsidRDefault="00CC7DCD">
            <w:pPr>
              <w:pStyle w:val="Date"/>
            </w:pPr>
            <w:r>
              <w:t xml:space="preserve"> </w:t>
            </w:r>
          </w:p>
        </w:tc>
      </w:tr>
      <w:tr w:rsidR="00FE1E67" w14:paraId="62D8ABCD" w14:textId="77777777">
        <w:sdt>
          <w:sdtPr>
            <w:id w:val="17159675"/>
            <w:placeholder>
              <w:docPart w:val="4A365195239A4A4FAF7A4A4C5B94574B"/>
            </w:placeholder>
          </w:sdtPr>
          <w:sdtEndPr/>
          <w:sdtContent>
            <w:tc>
              <w:tcPr>
                <w:tcW w:w="3414" w:type="pct"/>
              </w:tcPr>
              <w:p w14:paraId="1772A444" w14:textId="77777777" w:rsidR="00FE1E67" w:rsidRDefault="00C74A22" w:rsidP="00637D26">
                <w:pPr>
                  <w:pStyle w:val="ListBullet"/>
                </w:pPr>
                <w:r>
                  <w:t xml:space="preserve">Medical-Science </w:t>
                </w:r>
                <w:r w:rsidR="00FE1E67">
                  <w:t>Magnet and Magnet Honors Teacher</w:t>
                </w:r>
              </w:p>
            </w:tc>
          </w:sdtContent>
        </w:sdt>
        <w:tc>
          <w:tcPr>
            <w:tcW w:w="192" w:type="pct"/>
          </w:tcPr>
          <w:p w14:paraId="241474E2" w14:textId="77777777" w:rsidR="00FE1E67" w:rsidRDefault="00FE1E67"/>
        </w:tc>
        <w:tc>
          <w:tcPr>
            <w:tcW w:w="1394" w:type="pct"/>
          </w:tcPr>
          <w:p w14:paraId="3FD4D413" w14:textId="77777777" w:rsidR="00FE1E67" w:rsidRDefault="00FE1E67">
            <w:pPr>
              <w:pStyle w:val="Date"/>
            </w:pPr>
            <w:r>
              <w:t>2003-2006</w:t>
            </w:r>
          </w:p>
        </w:tc>
      </w:tr>
      <w:tr w:rsidR="00FE1E67" w14:paraId="43CD1DF1" w14:textId="77777777">
        <w:tc>
          <w:tcPr>
            <w:tcW w:w="3414" w:type="pct"/>
          </w:tcPr>
          <w:p w14:paraId="2D43BB94" w14:textId="77777777" w:rsidR="00FE1E67" w:rsidRDefault="00C74A22" w:rsidP="00637D26">
            <w:pPr>
              <w:pStyle w:val="ListBullet"/>
            </w:pPr>
            <w:r>
              <w:t xml:space="preserve">Campus </w:t>
            </w:r>
            <w:r w:rsidR="00FE1E67">
              <w:t>Technology Trainer</w:t>
            </w:r>
          </w:p>
        </w:tc>
        <w:tc>
          <w:tcPr>
            <w:tcW w:w="192" w:type="pct"/>
          </w:tcPr>
          <w:p w14:paraId="1A7FEA05" w14:textId="77777777" w:rsidR="00FE1E67" w:rsidRDefault="00FE1E67"/>
        </w:tc>
        <w:tc>
          <w:tcPr>
            <w:tcW w:w="1394" w:type="pct"/>
          </w:tcPr>
          <w:p w14:paraId="38417FB5" w14:textId="2AFF2183" w:rsidR="00FE1E67" w:rsidRDefault="009D7E8F">
            <w:pPr>
              <w:pStyle w:val="Date"/>
            </w:pPr>
            <w:r>
              <w:t>2001-2013</w:t>
            </w:r>
          </w:p>
        </w:tc>
      </w:tr>
    </w:tbl>
    <w:p w14:paraId="2F028290" w14:textId="77777777" w:rsidR="002775BE" w:rsidRPr="00637D26" w:rsidRDefault="00637D26">
      <w:pPr>
        <w:pStyle w:val="Heading1"/>
        <w:rPr>
          <w:sz w:val="28"/>
        </w:rPr>
      </w:pPr>
      <w:r w:rsidRPr="00637D26">
        <w:rPr>
          <w:sz w:val="28"/>
        </w:rPr>
        <w:t>Courses Taught</w:t>
      </w:r>
    </w:p>
    <w:tbl>
      <w:tblPr>
        <w:tblStyle w:val="CVDetails"/>
        <w:tblW w:w="5000" w:type="pct"/>
        <w:tblLook w:val="04A0" w:firstRow="1" w:lastRow="0" w:firstColumn="1" w:lastColumn="0" w:noHBand="0" w:noVBand="1"/>
      </w:tblPr>
      <w:tblGrid>
        <w:gridCol w:w="6391"/>
        <w:gridCol w:w="359"/>
        <w:gridCol w:w="2610"/>
      </w:tblGrid>
      <w:tr w:rsidR="002775BE" w14:paraId="1483D5DF" w14:textId="77777777">
        <w:sdt>
          <w:sdtPr>
            <w:id w:val="17159767"/>
            <w:placeholder>
              <w:docPart w:val="53B978DBCCCF314E801173289C8D0FA2"/>
            </w:placeholder>
          </w:sdtPr>
          <w:sdtEndPr/>
          <w:sdtContent>
            <w:tc>
              <w:tcPr>
                <w:tcW w:w="3414" w:type="pct"/>
              </w:tcPr>
              <w:p w14:paraId="0E57AA41" w14:textId="77777777" w:rsidR="00145D7D" w:rsidRDefault="00145D7D" w:rsidP="00637D26">
                <w:pPr>
                  <w:pStyle w:val="ListBullet"/>
                </w:pPr>
                <w:r>
                  <w:t>3</w:t>
                </w:r>
                <w:r w:rsidRPr="00145D7D">
                  <w:rPr>
                    <w:vertAlign w:val="superscript"/>
                  </w:rPr>
                  <w:t>rd</w:t>
                </w:r>
                <w:r>
                  <w:t xml:space="preserve"> grade curriculum</w:t>
                </w:r>
              </w:p>
              <w:p w14:paraId="542B2E38" w14:textId="77777777" w:rsidR="002775BE" w:rsidRDefault="00637D26" w:rsidP="00637D26">
                <w:pPr>
                  <w:pStyle w:val="ListBullet"/>
                </w:pPr>
                <w:r>
                  <w:t>6</w:t>
                </w:r>
                <w:r w:rsidRPr="00637D26">
                  <w:rPr>
                    <w:vertAlign w:val="superscript"/>
                  </w:rPr>
                  <w:t>th</w:t>
                </w:r>
                <w:r>
                  <w:t xml:space="preserve"> grade English/History Core</w:t>
                </w:r>
              </w:p>
            </w:tc>
          </w:sdtContent>
        </w:sdt>
        <w:tc>
          <w:tcPr>
            <w:tcW w:w="192" w:type="pct"/>
          </w:tcPr>
          <w:p w14:paraId="1798F370" w14:textId="77777777" w:rsidR="002775BE" w:rsidRDefault="002775BE"/>
        </w:tc>
        <w:tc>
          <w:tcPr>
            <w:tcW w:w="1394" w:type="pct"/>
          </w:tcPr>
          <w:p w14:paraId="61BFC20A" w14:textId="77777777" w:rsidR="002775BE" w:rsidRDefault="00FE1E67">
            <w:pPr>
              <w:pStyle w:val="Date"/>
            </w:pPr>
            <w:r>
              <w:t xml:space="preserve"> </w:t>
            </w:r>
          </w:p>
        </w:tc>
      </w:tr>
      <w:tr w:rsidR="002775BE" w14:paraId="41C48F4B" w14:textId="77777777">
        <w:sdt>
          <w:sdtPr>
            <w:id w:val="17159680"/>
            <w:placeholder>
              <w:docPart w:val="05EF004D12916647AB9BB6D2EACC2ADE"/>
            </w:placeholder>
          </w:sdtPr>
          <w:sdtEndPr/>
          <w:sdtContent>
            <w:tc>
              <w:tcPr>
                <w:tcW w:w="3414" w:type="pct"/>
              </w:tcPr>
              <w:p w14:paraId="20B0967E" w14:textId="77777777" w:rsidR="002775BE" w:rsidRDefault="00637D26" w:rsidP="00637D26">
                <w:pPr>
                  <w:pStyle w:val="ListBullet"/>
                </w:pPr>
                <w:r>
                  <w:t>6</w:t>
                </w:r>
                <w:r w:rsidRPr="00637D26">
                  <w:rPr>
                    <w:vertAlign w:val="superscript"/>
                  </w:rPr>
                  <w:t>th</w:t>
                </w:r>
                <w:r>
                  <w:t xml:space="preserve"> grade Math/Science Core</w:t>
                </w:r>
              </w:p>
            </w:tc>
          </w:sdtContent>
        </w:sdt>
        <w:tc>
          <w:tcPr>
            <w:tcW w:w="192" w:type="pct"/>
          </w:tcPr>
          <w:p w14:paraId="318A2861" w14:textId="77777777" w:rsidR="002775BE" w:rsidRDefault="002775BE"/>
        </w:tc>
        <w:tc>
          <w:tcPr>
            <w:tcW w:w="1394" w:type="pct"/>
          </w:tcPr>
          <w:p w14:paraId="1C3BEB74" w14:textId="77777777" w:rsidR="002775BE" w:rsidRDefault="00FE1E67">
            <w:pPr>
              <w:pStyle w:val="Date"/>
            </w:pPr>
            <w:r>
              <w:t xml:space="preserve"> </w:t>
            </w:r>
          </w:p>
        </w:tc>
      </w:tr>
      <w:tr w:rsidR="002775BE" w14:paraId="470E950D" w14:textId="77777777">
        <w:sdt>
          <w:sdtPr>
            <w:id w:val="17159681"/>
            <w:placeholder>
              <w:docPart w:val="16FF857D4F6BCF4E84973986B4DBC810"/>
            </w:placeholder>
          </w:sdtPr>
          <w:sdtEndPr/>
          <w:sdtContent>
            <w:tc>
              <w:tcPr>
                <w:tcW w:w="3414" w:type="pct"/>
              </w:tcPr>
              <w:p w14:paraId="2CB9F508" w14:textId="77777777" w:rsidR="002775BE" w:rsidRDefault="00637D26" w:rsidP="00637D26">
                <w:pPr>
                  <w:pStyle w:val="ListBullet"/>
                </w:pPr>
                <w:r>
                  <w:t>7</w:t>
                </w:r>
                <w:r w:rsidRPr="00637D26">
                  <w:rPr>
                    <w:vertAlign w:val="superscript"/>
                  </w:rPr>
                  <w:t>th</w:t>
                </w:r>
                <w:r>
                  <w:t xml:space="preserve"> grade pre-algebra</w:t>
                </w:r>
              </w:p>
            </w:tc>
          </w:sdtContent>
        </w:sdt>
        <w:tc>
          <w:tcPr>
            <w:tcW w:w="192" w:type="pct"/>
          </w:tcPr>
          <w:p w14:paraId="74FA0400" w14:textId="77777777" w:rsidR="002775BE" w:rsidRDefault="002775BE"/>
        </w:tc>
        <w:tc>
          <w:tcPr>
            <w:tcW w:w="1394" w:type="pct"/>
          </w:tcPr>
          <w:p w14:paraId="36787ADF" w14:textId="77777777" w:rsidR="002775BE" w:rsidRDefault="002775BE">
            <w:pPr>
              <w:pStyle w:val="Date"/>
            </w:pPr>
          </w:p>
        </w:tc>
      </w:tr>
      <w:tr w:rsidR="00CC7DCD" w14:paraId="1B1AFBD2" w14:textId="77777777">
        <w:sdt>
          <w:sdtPr>
            <w:id w:val="17159682"/>
            <w:placeholder>
              <w:docPart w:val="304241F314525F43BEA30BEB60C06AC5"/>
            </w:placeholder>
          </w:sdtPr>
          <w:sdtEndPr/>
          <w:sdtContent>
            <w:tc>
              <w:tcPr>
                <w:tcW w:w="3414" w:type="pct"/>
              </w:tcPr>
              <w:p w14:paraId="1578FDF9" w14:textId="77777777" w:rsidR="00CC7DCD" w:rsidRDefault="00CC7DCD" w:rsidP="00637D26">
                <w:pPr>
                  <w:pStyle w:val="ListBullet"/>
                </w:pPr>
                <w:r>
                  <w:t>8</w:t>
                </w:r>
                <w:r w:rsidRPr="00637D26">
                  <w:rPr>
                    <w:vertAlign w:val="superscript"/>
                  </w:rPr>
                  <w:t>th</w:t>
                </w:r>
                <w:r>
                  <w:t xml:space="preserve"> grade algebra</w:t>
                </w:r>
              </w:p>
            </w:tc>
          </w:sdtContent>
        </w:sdt>
        <w:tc>
          <w:tcPr>
            <w:tcW w:w="192" w:type="pct"/>
          </w:tcPr>
          <w:p w14:paraId="5DB402A9" w14:textId="77777777" w:rsidR="00CC7DCD" w:rsidRDefault="00CC7DCD"/>
        </w:tc>
        <w:tc>
          <w:tcPr>
            <w:tcW w:w="1394" w:type="pct"/>
          </w:tcPr>
          <w:p w14:paraId="5DD6F8FD" w14:textId="77777777" w:rsidR="00CC7DCD" w:rsidRDefault="00CC7DCD">
            <w:pPr>
              <w:pStyle w:val="Date"/>
            </w:pPr>
          </w:p>
        </w:tc>
      </w:tr>
      <w:tr w:rsidR="00CC7DCD" w14:paraId="7C96E83F" w14:textId="77777777">
        <w:tc>
          <w:tcPr>
            <w:tcW w:w="3414" w:type="pct"/>
          </w:tcPr>
          <w:p w14:paraId="753B6F11" w14:textId="77777777" w:rsidR="00CC7DCD" w:rsidRDefault="00CC7DCD" w:rsidP="00637D26">
            <w:pPr>
              <w:pStyle w:val="ListBullet"/>
            </w:pPr>
            <w:r>
              <w:t>Computer Elective</w:t>
            </w:r>
          </w:p>
        </w:tc>
        <w:tc>
          <w:tcPr>
            <w:tcW w:w="192" w:type="pct"/>
          </w:tcPr>
          <w:p w14:paraId="0420DFD5" w14:textId="77777777" w:rsidR="00CC7DCD" w:rsidRDefault="00CC7DCD"/>
        </w:tc>
        <w:tc>
          <w:tcPr>
            <w:tcW w:w="1394" w:type="pct"/>
          </w:tcPr>
          <w:p w14:paraId="7C379D35" w14:textId="77777777" w:rsidR="00CC7DCD" w:rsidRDefault="00CC7DCD">
            <w:pPr>
              <w:pStyle w:val="Date"/>
            </w:pPr>
          </w:p>
        </w:tc>
      </w:tr>
      <w:tr w:rsidR="00CC7DCD" w14:paraId="3B15D671" w14:textId="77777777">
        <w:tc>
          <w:tcPr>
            <w:tcW w:w="3414" w:type="pct"/>
          </w:tcPr>
          <w:p w14:paraId="4458AB9A" w14:textId="77777777" w:rsidR="00CC7DCD" w:rsidRDefault="00CC7DCD" w:rsidP="00637D26">
            <w:pPr>
              <w:pStyle w:val="ListBullet"/>
            </w:pPr>
            <w:r>
              <w:t>Advisory Curriculum</w:t>
            </w:r>
          </w:p>
        </w:tc>
        <w:tc>
          <w:tcPr>
            <w:tcW w:w="192" w:type="pct"/>
          </w:tcPr>
          <w:p w14:paraId="18BC1062" w14:textId="77777777" w:rsidR="00CC7DCD" w:rsidRDefault="00CC7DCD"/>
        </w:tc>
        <w:tc>
          <w:tcPr>
            <w:tcW w:w="1394" w:type="pct"/>
          </w:tcPr>
          <w:p w14:paraId="01CD467D" w14:textId="77777777" w:rsidR="00CC7DCD" w:rsidRDefault="00CC7DCD">
            <w:pPr>
              <w:pStyle w:val="Date"/>
            </w:pPr>
            <w:r>
              <w:t xml:space="preserve"> </w:t>
            </w:r>
          </w:p>
        </w:tc>
      </w:tr>
    </w:tbl>
    <w:p w14:paraId="4FD08D43" w14:textId="77777777" w:rsidR="002775BE" w:rsidRDefault="00637D26">
      <w:pPr>
        <w:pStyle w:val="Heading1"/>
        <w:rPr>
          <w:sz w:val="28"/>
        </w:rPr>
      </w:pPr>
      <w:r>
        <w:rPr>
          <w:sz w:val="28"/>
        </w:rPr>
        <w:lastRenderedPageBreak/>
        <w:t>Teaching Philosophy</w:t>
      </w:r>
    </w:p>
    <w:p w14:paraId="0EC81683" w14:textId="77777777" w:rsidR="002775BE" w:rsidRPr="00876F5D" w:rsidRDefault="002775BE" w:rsidP="002775BE">
      <w:pPr>
        <w:pStyle w:val="BodyText"/>
        <w:rPr>
          <w:b/>
          <w:sz w:val="24"/>
        </w:rPr>
      </w:pPr>
      <w:r w:rsidRPr="00876F5D">
        <w:rPr>
          <w:b/>
          <w:sz w:val="24"/>
        </w:rPr>
        <w:t>Technology Integration</w:t>
      </w:r>
    </w:p>
    <w:sdt>
      <w:sdtPr>
        <w:id w:val="17159752"/>
        <w:placeholder>
          <w:docPart w:val="0278486F513D4A4C8D545B20E35F2DE9"/>
        </w:placeholder>
      </w:sdtPr>
      <w:sdtEndPr/>
      <w:sdtContent>
        <w:p w14:paraId="2D146AE5" w14:textId="77777777" w:rsidR="00876F5D" w:rsidRDefault="00E84D55" w:rsidP="002775BE">
          <w:pPr>
            <w:pStyle w:val="ListBullet2"/>
          </w:pPr>
          <w:r>
            <w:t xml:space="preserve">Designed curriculum </w:t>
          </w:r>
          <w:r w:rsidR="007D33DC">
            <w:t xml:space="preserve">in core content classes </w:t>
          </w:r>
          <w:r>
            <w:t>to implement personal learning devices (</w:t>
          </w:r>
          <w:proofErr w:type="spellStart"/>
          <w:r>
            <w:t>iPads</w:t>
          </w:r>
          <w:proofErr w:type="spellEnd"/>
          <w:r>
            <w:t xml:space="preserve">) to enrich </w:t>
          </w:r>
          <w:r w:rsidR="007D33DC">
            <w:t>student learning</w:t>
          </w:r>
          <w:r>
            <w:t>.</w:t>
          </w:r>
        </w:p>
        <w:p w14:paraId="03559BBA" w14:textId="77777777" w:rsidR="006846D9" w:rsidRDefault="00E84D55" w:rsidP="002775BE">
          <w:pPr>
            <w:pStyle w:val="ListBullet2"/>
          </w:pPr>
          <w:r>
            <w:t>Piloted the implementation of</w:t>
          </w:r>
          <w:r w:rsidR="00876F5D">
            <w:t xml:space="preserve"> computers in the</w:t>
          </w:r>
          <w:r w:rsidR="006846D9">
            <w:t xml:space="preserve"> classroom </w:t>
          </w:r>
          <w:r>
            <w:t>as a model for school wide technology integration.</w:t>
          </w:r>
        </w:p>
        <w:p w14:paraId="0643DB75" w14:textId="77777777" w:rsidR="002B783C" w:rsidRDefault="00D86350" w:rsidP="002775BE">
          <w:pPr>
            <w:pStyle w:val="ListBullet2"/>
          </w:pPr>
          <w:r>
            <w:t xml:space="preserve">Integrated technology into </w:t>
          </w:r>
          <w:r w:rsidR="00E84D55">
            <w:t>traditional lessons to</w:t>
          </w:r>
          <w:r>
            <w:t xml:space="preserve"> develop students’ computer literacy skills</w:t>
          </w:r>
          <w:r w:rsidR="00E84D55">
            <w:t>.</w:t>
          </w:r>
        </w:p>
        <w:p w14:paraId="7446C369" w14:textId="77777777" w:rsidR="001C7DEF" w:rsidRPr="004A3984" w:rsidRDefault="00BC707E" w:rsidP="002775BE">
          <w:pPr>
            <w:pStyle w:val="ListBullet2"/>
          </w:pPr>
          <w:r w:rsidRPr="004A3984">
            <w:t xml:space="preserve">Created lesson plans that </w:t>
          </w:r>
          <w:r w:rsidR="001C7DEF" w:rsidRPr="004A3984">
            <w:t>assist</w:t>
          </w:r>
          <w:r w:rsidR="004A3984" w:rsidRPr="004A3984">
            <w:t>ed</w:t>
          </w:r>
          <w:r w:rsidR="001C7DEF" w:rsidRPr="004A3984">
            <w:t xml:space="preserve"> the students in the development of online portfolios and </w:t>
          </w:r>
          <w:proofErr w:type="spellStart"/>
          <w:r w:rsidR="001C7DEF" w:rsidRPr="004A3984">
            <w:t>powerpoint</w:t>
          </w:r>
          <w:proofErr w:type="spellEnd"/>
          <w:r w:rsidR="001C7DEF" w:rsidRPr="004A3984">
            <w:t xml:space="preserve"> presentations</w:t>
          </w:r>
        </w:p>
        <w:p w14:paraId="59C37DEB" w14:textId="77777777" w:rsidR="002B783C" w:rsidRPr="001C62B9" w:rsidRDefault="00E84D55" w:rsidP="002775BE">
          <w:pPr>
            <w:pStyle w:val="ListBullet2"/>
          </w:pPr>
          <w:r w:rsidRPr="001C62B9">
            <w:t>Created</w:t>
          </w:r>
          <w:r w:rsidR="001C7DEF" w:rsidRPr="001C62B9">
            <w:t xml:space="preserve"> online </w:t>
          </w:r>
          <w:r w:rsidRPr="001C62B9">
            <w:t xml:space="preserve">interactive </w:t>
          </w:r>
          <w:r w:rsidR="001C7DEF" w:rsidRPr="001C62B9">
            <w:t xml:space="preserve">classrooms </w:t>
          </w:r>
          <w:r w:rsidR="001C62B9" w:rsidRPr="001C62B9">
            <w:t>to provide a digital hub for class notes, student work, tests and grades.</w:t>
          </w:r>
        </w:p>
        <w:p w14:paraId="3BC27411" w14:textId="77777777" w:rsidR="00CD73F7" w:rsidRPr="00876F5D" w:rsidRDefault="00CD73F7" w:rsidP="00CD73F7">
          <w:pPr>
            <w:pStyle w:val="BodyText"/>
            <w:rPr>
              <w:b/>
              <w:sz w:val="24"/>
            </w:rPr>
          </w:pPr>
          <w:r>
            <w:rPr>
              <w:b/>
              <w:sz w:val="24"/>
            </w:rPr>
            <w:t>Project Based Learning</w:t>
          </w:r>
          <w:r w:rsidR="00323872">
            <w:rPr>
              <w:b/>
              <w:sz w:val="24"/>
            </w:rPr>
            <w:t xml:space="preserve"> </w:t>
          </w:r>
        </w:p>
        <w:p w14:paraId="2DEB85E5" w14:textId="77777777" w:rsidR="00D86350" w:rsidRDefault="00C84458" w:rsidP="00CD73F7">
          <w:pPr>
            <w:pStyle w:val="ListBullet2"/>
          </w:pPr>
          <w:r>
            <w:t xml:space="preserve">Created </w:t>
          </w:r>
          <w:r w:rsidR="00E84D55">
            <w:t>thematic lessons to access</w:t>
          </w:r>
          <w:r w:rsidR="00D86350">
            <w:t xml:space="preserve"> students’ different modalities </w:t>
          </w:r>
          <w:r w:rsidR="007D33DC">
            <w:t xml:space="preserve">in order </w:t>
          </w:r>
          <w:r w:rsidR="00D86350">
            <w:t>to enhance their learning experience.</w:t>
          </w:r>
        </w:p>
        <w:p w14:paraId="3F7C743D" w14:textId="77777777" w:rsidR="00BC707E" w:rsidRDefault="00731E7A" w:rsidP="00CD73F7">
          <w:pPr>
            <w:pStyle w:val="ListBullet2"/>
          </w:pPr>
          <w:r>
            <w:t>Created multiple step projects for students that used visual, audio, and kinesthetic approaches</w:t>
          </w:r>
          <w:r w:rsidR="00BC707E">
            <w:t xml:space="preserve"> to encourage</w:t>
          </w:r>
          <w:r>
            <w:t xml:space="preserve"> involvement in </w:t>
          </w:r>
          <w:r w:rsidR="00BC707E">
            <w:t xml:space="preserve">the lesson and </w:t>
          </w:r>
          <w:r w:rsidR="007D33DC">
            <w:t>allow for varied areas in which students may experience success</w:t>
          </w:r>
          <w:r>
            <w:t>.</w:t>
          </w:r>
        </w:p>
        <w:p w14:paraId="24841E08" w14:textId="77777777" w:rsidR="008F2D4A" w:rsidRDefault="008F2D4A" w:rsidP="00CD73F7">
          <w:pPr>
            <w:pStyle w:val="ListBullet2"/>
          </w:pPr>
          <w:r>
            <w:t>Developed month long thematic units that integrated multiple core subjects.</w:t>
          </w:r>
        </w:p>
        <w:p w14:paraId="7B80D286" w14:textId="77777777" w:rsidR="00F02B29" w:rsidRDefault="008F2D4A" w:rsidP="00CD73F7">
          <w:pPr>
            <w:pStyle w:val="ListBullet2"/>
          </w:pPr>
          <w:r>
            <w:t>Implemented advisory curriculum designed to facilitate the development of the whole child.</w:t>
          </w:r>
        </w:p>
        <w:p w14:paraId="181952AC" w14:textId="77777777" w:rsidR="00F02B29" w:rsidRDefault="00F02B29" w:rsidP="00F02B29">
          <w:pPr>
            <w:pStyle w:val="ListBullet2"/>
            <w:numPr>
              <w:ilvl w:val="0"/>
              <w:numId w:val="0"/>
            </w:numPr>
            <w:ind w:left="187" w:hanging="187"/>
          </w:pPr>
        </w:p>
        <w:p w14:paraId="1E854ADB" w14:textId="77777777" w:rsidR="00F02B29" w:rsidRDefault="00F02B29" w:rsidP="00F02B29">
          <w:pPr>
            <w:pStyle w:val="ListBullet2"/>
            <w:numPr>
              <w:ilvl w:val="0"/>
              <w:numId w:val="0"/>
            </w:numPr>
            <w:ind w:left="187" w:hanging="187"/>
          </w:pPr>
        </w:p>
        <w:p w14:paraId="7A957A23" w14:textId="77777777" w:rsidR="00F02B29" w:rsidRDefault="00F02B29" w:rsidP="00F02B29">
          <w:pPr>
            <w:pStyle w:val="ListBullet2"/>
            <w:numPr>
              <w:ilvl w:val="0"/>
              <w:numId w:val="0"/>
            </w:numPr>
            <w:ind w:left="187" w:hanging="187"/>
            <w:jc w:val="center"/>
            <w:rPr>
              <w:b/>
            </w:rPr>
          </w:pPr>
        </w:p>
        <w:p w14:paraId="537B94F6" w14:textId="77777777" w:rsidR="00CD73F7" w:rsidRPr="00F02B29" w:rsidRDefault="00F02B29" w:rsidP="00F02B29">
          <w:pPr>
            <w:pStyle w:val="ListBullet2"/>
            <w:numPr>
              <w:ilvl w:val="0"/>
              <w:numId w:val="0"/>
            </w:numPr>
            <w:ind w:left="187" w:hanging="187"/>
            <w:jc w:val="center"/>
            <w:rPr>
              <w:b/>
            </w:rPr>
          </w:pPr>
          <w:r>
            <w:rPr>
              <w:b/>
            </w:rPr>
            <w:t>“References available upon request”</w:t>
          </w:r>
        </w:p>
        <w:p w14:paraId="470E9222" w14:textId="77777777" w:rsidR="002775BE" w:rsidRDefault="0049667A" w:rsidP="00634125"/>
      </w:sdtContent>
    </w:sdt>
    <w:sectPr w:rsidR="002775BE" w:rsidSect="002775BE">
      <w:headerReference w:type="default" r:id="rId8"/>
      <w:headerReference w:type="first" r:id="rId9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0EA72" w14:textId="77777777" w:rsidR="00C40762" w:rsidRDefault="00C40762">
      <w:pPr>
        <w:spacing w:line="240" w:lineRule="auto"/>
      </w:pPr>
      <w:r>
        <w:separator/>
      </w:r>
    </w:p>
  </w:endnote>
  <w:endnote w:type="continuationSeparator" w:id="0">
    <w:p w14:paraId="76625638" w14:textId="77777777" w:rsidR="00C40762" w:rsidRDefault="00C407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090A5B" w14:textId="77777777" w:rsidR="00C40762" w:rsidRDefault="00C40762">
      <w:pPr>
        <w:spacing w:line="240" w:lineRule="auto"/>
      </w:pPr>
      <w:r>
        <w:separator/>
      </w:r>
    </w:p>
  </w:footnote>
  <w:footnote w:type="continuationSeparator" w:id="0">
    <w:p w14:paraId="039DE9B0" w14:textId="77777777" w:rsidR="00C40762" w:rsidRDefault="00C407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FC5DFD" w14:textId="77777777" w:rsidR="00E63EDC" w:rsidRPr="00E63EDC" w:rsidRDefault="00E63EDC" w:rsidP="00E63EDC">
    <w:pPr>
      <w:pStyle w:val="Title"/>
      <w:rPr>
        <w:rFonts w:ascii="Calibri" w:hAnsi="Calibri"/>
        <w:color w:val="9F0000"/>
      </w:rPr>
    </w:pPr>
    <w:r w:rsidRPr="00E63EDC">
      <w:rPr>
        <w:rFonts w:ascii="Calibri" w:hAnsi="Calibri"/>
        <w:color w:val="9F0000"/>
      </w:rPr>
      <w:t>Shawn Otomo</w:t>
    </w:r>
  </w:p>
  <w:p w14:paraId="17AE729A" w14:textId="23282E61" w:rsidR="00C40762" w:rsidRPr="00E63EDC" w:rsidRDefault="009D7E8F" w:rsidP="009D7E8F">
    <w:pPr>
      <w:pStyle w:val="ContactDetails"/>
      <w:rPr>
        <w:rFonts w:ascii="Cambria" w:hAnsi="Cambria"/>
      </w:rPr>
    </w:pPr>
    <w:r>
      <w:rPr>
        <w:rFonts w:ascii="Cambria" w:hAnsi="Cambria"/>
      </w:rPr>
      <w:t>2267 Honolulu Ave. Ste. 3</w:t>
    </w:r>
    <w:r w:rsidRPr="0035481D">
      <w:rPr>
        <w:rFonts w:ascii="Cambria" w:hAnsi="Cambria"/>
      </w:rPr>
      <w:sym w:font="Wingdings 2" w:char="F097"/>
    </w:r>
    <w:r w:rsidRPr="0035481D">
      <w:rPr>
        <w:rFonts w:ascii="Cambria" w:hAnsi="Cambria"/>
      </w:rPr>
      <w:t xml:space="preserve"> </w:t>
    </w:r>
    <w:r>
      <w:rPr>
        <w:rFonts w:ascii="Cambria" w:hAnsi="Cambria"/>
      </w:rPr>
      <w:t>Montrose, CA 91020</w:t>
    </w:r>
    <w:r w:rsidRPr="0035481D">
      <w:rPr>
        <w:rFonts w:ascii="Cambria" w:hAnsi="Cambria"/>
      </w:rPr>
      <w:br/>
      <w:t xml:space="preserve">Phone: 818-731-5158 </w:t>
    </w:r>
    <w:r w:rsidRPr="0035481D">
      <w:rPr>
        <w:rFonts w:ascii="Cambria" w:hAnsi="Cambria"/>
      </w:rPr>
      <w:sym w:font="Wingdings 2" w:char="F097"/>
    </w:r>
    <w:r w:rsidRPr="0035481D">
      <w:rPr>
        <w:rFonts w:ascii="Cambria" w:hAnsi="Cambria"/>
      </w:rPr>
      <w:t xml:space="preserve"> E-Mail: kodama78@gmail.com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B0D118" w14:textId="77777777" w:rsidR="00C40762" w:rsidRPr="00E63EDC" w:rsidRDefault="00C40762">
    <w:pPr>
      <w:pStyle w:val="Title"/>
      <w:rPr>
        <w:rFonts w:ascii="Calibri" w:hAnsi="Calibri"/>
        <w:color w:val="9D0000"/>
      </w:rPr>
    </w:pPr>
    <w:r w:rsidRPr="00E63EDC">
      <w:rPr>
        <w:rFonts w:ascii="Calibri" w:hAnsi="Calibri"/>
        <w:color w:val="9D0000"/>
      </w:rPr>
      <w:t>Shawn Otomo</w:t>
    </w:r>
  </w:p>
  <w:p w14:paraId="74523AFD" w14:textId="26B21D61" w:rsidR="00C40762" w:rsidRPr="0035481D" w:rsidRDefault="00A133B7">
    <w:pPr>
      <w:pStyle w:val="ContactDetails"/>
      <w:rPr>
        <w:rFonts w:ascii="Cambria" w:hAnsi="Cambria"/>
      </w:rPr>
    </w:pPr>
    <w:r>
      <w:rPr>
        <w:rFonts w:ascii="Cambria" w:hAnsi="Cambria"/>
      </w:rPr>
      <w:t>2267 Honolulu Ave. Ste. 3</w:t>
    </w:r>
    <w:r w:rsidR="00C40762" w:rsidRPr="0035481D">
      <w:rPr>
        <w:rFonts w:ascii="Cambria" w:hAnsi="Cambria"/>
      </w:rPr>
      <w:sym w:font="Wingdings 2" w:char="F097"/>
    </w:r>
    <w:r w:rsidR="00C40762" w:rsidRPr="0035481D">
      <w:rPr>
        <w:rFonts w:ascii="Cambria" w:hAnsi="Cambria"/>
      </w:rPr>
      <w:t xml:space="preserve"> </w:t>
    </w:r>
    <w:r>
      <w:rPr>
        <w:rFonts w:ascii="Cambria" w:hAnsi="Cambria"/>
      </w:rPr>
      <w:t>Montrose, CA 91020</w:t>
    </w:r>
    <w:r w:rsidR="00C40762" w:rsidRPr="0035481D">
      <w:rPr>
        <w:rFonts w:ascii="Cambria" w:hAnsi="Cambria"/>
      </w:rPr>
      <w:br/>
      <w:t xml:space="preserve">Phone: 818-731-5158 </w:t>
    </w:r>
    <w:r w:rsidR="00C40762" w:rsidRPr="0035481D">
      <w:rPr>
        <w:rFonts w:ascii="Cambria" w:hAnsi="Cambria"/>
      </w:rPr>
      <w:sym w:font="Wingdings 2" w:char="F097"/>
    </w:r>
    <w:r w:rsidR="00C40762" w:rsidRPr="0035481D">
      <w:rPr>
        <w:rFonts w:ascii="Cambria" w:hAnsi="Cambria"/>
      </w:rPr>
      <w:t xml:space="preserve"> E-Mail: kodama78@gmail.com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710"/>
        </w:tabs>
        <w:ind w:left="1710" w:hanging="360"/>
      </w:pPr>
    </w:lvl>
  </w:abstractNum>
  <w:abstractNum w:abstractNumId="1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AC30C9C"/>
    <w:multiLevelType w:val="multilevel"/>
    <w:tmpl w:val="312AA1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E56DDA"/>
    <w:multiLevelType w:val="hybridMultilevel"/>
    <w:tmpl w:val="312AA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284BA0"/>
    <w:multiLevelType w:val="hybridMultilevel"/>
    <w:tmpl w:val="D5D2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5E9"/>
    <w:rsid w:val="00005C8E"/>
    <w:rsid w:val="00041C80"/>
    <w:rsid w:val="000B06F5"/>
    <w:rsid w:val="00114BEC"/>
    <w:rsid w:val="00130266"/>
    <w:rsid w:val="0013748C"/>
    <w:rsid w:val="00145D7D"/>
    <w:rsid w:val="001C62B9"/>
    <w:rsid w:val="001C7DEF"/>
    <w:rsid w:val="002775BE"/>
    <w:rsid w:val="00290D8E"/>
    <w:rsid w:val="002A1664"/>
    <w:rsid w:val="002B783C"/>
    <w:rsid w:val="00306DE1"/>
    <w:rsid w:val="00323872"/>
    <w:rsid w:val="0035481D"/>
    <w:rsid w:val="003B4C60"/>
    <w:rsid w:val="003C1FE1"/>
    <w:rsid w:val="00435F08"/>
    <w:rsid w:val="00462B70"/>
    <w:rsid w:val="0049667A"/>
    <w:rsid w:val="004A3984"/>
    <w:rsid w:val="00537DDE"/>
    <w:rsid w:val="00607BC8"/>
    <w:rsid w:val="00626874"/>
    <w:rsid w:val="00634125"/>
    <w:rsid w:val="00637B89"/>
    <w:rsid w:val="00637D26"/>
    <w:rsid w:val="006846D9"/>
    <w:rsid w:val="006A4F1B"/>
    <w:rsid w:val="00731E7A"/>
    <w:rsid w:val="007A768D"/>
    <w:rsid w:val="007C56A9"/>
    <w:rsid w:val="007D33DC"/>
    <w:rsid w:val="00845A25"/>
    <w:rsid w:val="008675E2"/>
    <w:rsid w:val="00876F5D"/>
    <w:rsid w:val="008B69FA"/>
    <w:rsid w:val="008F2D4A"/>
    <w:rsid w:val="00947A17"/>
    <w:rsid w:val="009D7E8F"/>
    <w:rsid w:val="009E5102"/>
    <w:rsid w:val="00A125E9"/>
    <w:rsid w:val="00A133B7"/>
    <w:rsid w:val="00A5656D"/>
    <w:rsid w:val="00B734E4"/>
    <w:rsid w:val="00BC707E"/>
    <w:rsid w:val="00C40762"/>
    <w:rsid w:val="00C74A22"/>
    <w:rsid w:val="00C84458"/>
    <w:rsid w:val="00CC7DCD"/>
    <w:rsid w:val="00CD73F7"/>
    <w:rsid w:val="00CE7C21"/>
    <w:rsid w:val="00CF7C4B"/>
    <w:rsid w:val="00D66C56"/>
    <w:rsid w:val="00D86350"/>
    <w:rsid w:val="00DF02A3"/>
    <w:rsid w:val="00E555EC"/>
    <w:rsid w:val="00E63EDC"/>
    <w:rsid w:val="00E84D55"/>
    <w:rsid w:val="00F02B29"/>
    <w:rsid w:val="00F238EF"/>
    <w:rsid w:val="00F40B8D"/>
    <w:rsid w:val="00FA0D78"/>
    <w:rsid w:val="00FE1E67"/>
    <w:rsid w:val="00F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0F0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semiHidden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8:Office:Media:Templates:Resumes: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283AA5080167438F3D2B6815BB3E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1BE05-0641-8349-BF49-99A4C230D721}"/>
      </w:docPartPr>
      <w:docPartBody>
        <w:p w:rsidR="00674984" w:rsidRDefault="00674984">
          <w:pPr>
            <w:pStyle w:val="5B283AA5080167438F3D2B6815BB3EED"/>
          </w:pPr>
          <w:r>
            <w:t>Integer eleifend diam eu diam. Nam hendrerit. Nunc id nisi.</w:t>
          </w:r>
        </w:p>
      </w:docPartBody>
    </w:docPart>
    <w:docPart>
      <w:docPartPr>
        <w:name w:val="5D5FE8E01F01274888F6567F4E5BE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77BED-A848-5C43-8E1C-BB517691B585}"/>
      </w:docPartPr>
      <w:docPartBody>
        <w:p w:rsidR="00674984" w:rsidRDefault="00674984">
          <w:pPr>
            <w:pStyle w:val="5D5FE8E01F01274888F6567F4E5BE680"/>
          </w:pPr>
          <w:r>
            <w:t xml:space="preserve">Etiam cursus suscipit enim. Nulla facilisi. </w:t>
          </w:r>
        </w:p>
      </w:docPartBody>
    </w:docPart>
    <w:docPart>
      <w:docPartPr>
        <w:name w:val="53B978DBCCCF314E801173289C8D0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F0494-E8DC-964C-A674-E03479A068A8}"/>
      </w:docPartPr>
      <w:docPartBody>
        <w:p w:rsidR="00674984" w:rsidRDefault="00674984">
          <w:pPr>
            <w:pStyle w:val="53B978DBCCCF314E801173289C8D0FA2"/>
          </w:pPr>
          <w:r>
            <w:t>Duis massa sapien, luctus sed, eleifend quis, semper a, ante.</w:t>
          </w:r>
        </w:p>
      </w:docPartBody>
    </w:docPart>
    <w:docPart>
      <w:docPartPr>
        <w:name w:val="05EF004D12916647AB9BB6D2EACC2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602E9-263A-0840-A51E-9A9DF29AE1B4}"/>
      </w:docPartPr>
      <w:docPartBody>
        <w:p w:rsidR="00674984" w:rsidRDefault="00674984">
          <w:pPr>
            <w:pStyle w:val="05EF004D12916647AB9BB6D2EACC2ADE"/>
          </w:pPr>
          <w:r>
            <w:t xml:space="preserve">Etiam cursus suscipit enim. Nulla facilisi. </w:t>
          </w:r>
        </w:p>
      </w:docPartBody>
    </w:docPart>
    <w:docPart>
      <w:docPartPr>
        <w:name w:val="16FF857D4F6BCF4E84973986B4DBC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EB575-7918-1A44-90C0-8D68CBF0C566}"/>
      </w:docPartPr>
      <w:docPartBody>
        <w:p w:rsidR="00674984" w:rsidRDefault="00674984">
          <w:pPr>
            <w:pStyle w:val="16FF857D4F6BCF4E84973986B4DBC810"/>
          </w:pPr>
          <w:r>
            <w:t>Integer eleifend diam eu diam. Nam hendrerit. Nunc id nisi.</w:t>
          </w:r>
        </w:p>
      </w:docPartBody>
    </w:docPart>
    <w:docPart>
      <w:docPartPr>
        <w:name w:val="0278486F513D4A4C8D545B20E35F2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C01-6BAE-F646-9793-BD8AF0728AF1}"/>
      </w:docPartPr>
      <w:docPartBody>
        <w:p w:rsidR="00674984" w:rsidRDefault="00674984">
          <w:pPr>
            <w:pStyle w:val="ListBullet2"/>
          </w:pPr>
          <w:r>
            <w:t>Pellentesque condimentum est et elit. Cras adipiscing scelerisque sem. Sed facilisis. Nullam ac mauris. Donec a neque. Nulla facilisi. Cras et justo.</w:t>
          </w:r>
        </w:p>
        <w:p w:rsidR="00674984" w:rsidRDefault="00674984">
          <w:pPr>
            <w:pStyle w:val="ListBullet2"/>
          </w:pPr>
          <w:r>
            <w:t>Etiam egestas, urna egestas commodo pellentesque, nisl urna ullamcorper enim, vitae tristique dolor purus sed lectus.</w:t>
          </w:r>
        </w:p>
        <w:p w:rsidR="00674984" w:rsidRDefault="00674984">
          <w:pPr>
            <w:pStyle w:val="ListBullet2"/>
          </w:pPr>
          <w:r>
            <w:t>Mauris commodo feugiat lacus. Integer facilisis justo eu turpis. Suspendisse a lorem quis arcu facilisis interdum.</w:t>
          </w:r>
        </w:p>
        <w:p w:rsidR="00674984" w:rsidRDefault="00674984">
          <w:pPr>
            <w:pStyle w:val="0278486F513D4A4C8D545B20E35F2DE9"/>
          </w:pPr>
          <w:r>
            <w:t>Cras ornare ipsum nec augue. Proin pharetra. Nunc gravida eros eget felis.</w:t>
          </w:r>
        </w:p>
      </w:docPartBody>
    </w:docPart>
    <w:docPart>
      <w:docPartPr>
        <w:name w:val="4A365195239A4A4FAF7A4A4C5B945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B7C65-F1B6-FD4A-8697-D8E21B81EC4D}"/>
      </w:docPartPr>
      <w:docPartBody>
        <w:p w:rsidR="00674984" w:rsidRDefault="00674984" w:rsidP="00674984">
          <w:pPr>
            <w:pStyle w:val="4A365195239A4A4FAF7A4A4C5B94574B"/>
          </w:pPr>
          <w:r>
            <w:t>Integer eleifend diam eu diam. Nam hendrerit. Nunc id nisi.</w:t>
          </w:r>
        </w:p>
      </w:docPartBody>
    </w:docPart>
    <w:docPart>
      <w:docPartPr>
        <w:name w:val="304241F314525F43BEA30BEB60C06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CE738-1796-7045-A757-03DA2622A742}"/>
      </w:docPartPr>
      <w:docPartBody>
        <w:p w:rsidR="00AA202A" w:rsidRDefault="00AA202A" w:rsidP="00AA202A">
          <w:pPr>
            <w:pStyle w:val="304241F314525F43BEA30BEB60C06AC5"/>
          </w:pPr>
          <w:r>
            <w:t>Donec dapibus enim sollicitudin nulla. Curabitur sed neque. Pellentesque placerat consequat pede.</w:t>
          </w:r>
        </w:p>
      </w:docPartBody>
    </w:docPart>
    <w:docPart>
      <w:docPartPr>
        <w:name w:val="EA7E9BCA9B11C34BAACBC075AC6DE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B926F-F35A-8444-A6C6-0E1418F7D52B}"/>
      </w:docPartPr>
      <w:docPartBody>
        <w:p w:rsidR="004D69FF" w:rsidRDefault="00A02B58" w:rsidP="00A02B58">
          <w:pPr>
            <w:pStyle w:val="EA7E9BCA9B11C34BAACBC075AC6DEDD4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74984"/>
    <w:rsid w:val="0000261E"/>
    <w:rsid w:val="000452DC"/>
    <w:rsid w:val="000E0BAF"/>
    <w:rsid w:val="00405394"/>
    <w:rsid w:val="004D69FF"/>
    <w:rsid w:val="005C0614"/>
    <w:rsid w:val="00674984"/>
    <w:rsid w:val="00A02B58"/>
    <w:rsid w:val="00AA202A"/>
    <w:rsid w:val="00BF5DAF"/>
    <w:rsid w:val="00C85935"/>
    <w:rsid w:val="00CD6E62"/>
    <w:rsid w:val="00E5777A"/>
    <w:rsid w:val="00F11DBC"/>
    <w:rsid w:val="00F71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527717A94F8F43A07F09BE2AB8E3F2">
    <w:name w:val="97527717A94F8F43A07F09BE2AB8E3F2"/>
    <w:rsid w:val="00674984"/>
  </w:style>
  <w:style w:type="paragraph" w:customStyle="1" w:styleId="7B66FBC71E09BB4992EF2943E66E9EF4">
    <w:name w:val="7B66FBC71E09BB4992EF2943E66E9EF4"/>
    <w:rsid w:val="00674984"/>
  </w:style>
  <w:style w:type="paragraph" w:customStyle="1" w:styleId="9E64F12D4EA38C4CBA45375C07C6862D">
    <w:name w:val="9E64F12D4EA38C4CBA45375C07C6862D"/>
    <w:rsid w:val="00674984"/>
  </w:style>
  <w:style w:type="paragraph" w:customStyle="1" w:styleId="1C457788B891B0479E5DCD9E5EB17DA8">
    <w:name w:val="1C457788B891B0479E5DCD9E5EB17DA8"/>
    <w:rsid w:val="00674984"/>
  </w:style>
  <w:style w:type="paragraph" w:customStyle="1" w:styleId="AD7428E106BC554EBBD9FED8E3E43905">
    <w:name w:val="AD7428E106BC554EBBD9FED8E3E43905"/>
    <w:rsid w:val="00674984"/>
  </w:style>
  <w:style w:type="paragraph" w:customStyle="1" w:styleId="688C04C716AA854282713D2EEABF0F4A">
    <w:name w:val="688C04C716AA854282713D2EEABF0F4A"/>
    <w:rsid w:val="00674984"/>
  </w:style>
  <w:style w:type="paragraph" w:customStyle="1" w:styleId="5B283AA5080167438F3D2B6815BB3EED">
    <w:name w:val="5B283AA5080167438F3D2B6815BB3EED"/>
    <w:rsid w:val="00674984"/>
  </w:style>
  <w:style w:type="paragraph" w:customStyle="1" w:styleId="CEAF0266632B27468DB315657D5AC48E">
    <w:name w:val="CEAF0266632B27468DB315657D5AC48E"/>
    <w:rsid w:val="00674984"/>
  </w:style>
  <w:style w:type="paragraph" w:customStyle="1" w:styleId="C3D355B593A7F44B9BEA2371CC78CA0B">
    <w:name w:val="C3D355B593A7F44B9BEA2371CC78CA0B"/>
    <w:rsid w:val="00674984"/>
  </w:style>
  <w:style w:type="paragraph" w:customStyle="1" w:styleId="5D5FE8E01F01274888F6567F4E5BE680">
    <w:name w:val="5D5FE8E01F01274888F6567F4E5BE680"/>
    <w:rsid w:val="00674984"/>
  </w:style>
  <w:style w:type="paragraph" w:customStyle="1" w:styleId="3B942D97F4BB944181B3F1BFACEA3BA7">
    <w:name w:val="3B942D97F4BB944181B3F1BFACEA3BA7"/>
    <w:rsid w:val="00674984"/>
  </w:style>
  <w:style w:type="paragraph" w:customStyle="1" w:styleId="ED6009D09691824C8C68591AE3016B37">
    <w:name w:val="ED6009D09691824C8C68591AE3016B37"/>
    <w:rsid w:val="00674984"/>
  </w:style>
  <w:style w:type="paragraph" w:customStyle="1" w:styleId="53B978DBCCCF314E801173289C8D0FA2">
    <w:name w:val="53B978DBCCCF314E801173289C8D0FA2"/>
    <w:rsid w:val="00674984"/>
  </w:style>
  <w:style w:type="paragraph" w:customStyle="1" w:styleId="05EF004D12916647AB9BB6D2EACC2ADE">
    <w:name w:val="05EF004D12916647AB9BB6D2EACC2ADE"/>
    <w:rsid w:val="00674984"/>
  </w:style>
  <w:style w:type="paragraph" w:customStyle="1" w:styleId="16FF857D4F6BCF4E84973986B4DBC810">
    <w:name w:val="16FF857D4F6BCF4E84973986B4DBC810"/>
    <w:rsid w:val="00674984"/>
  </w:style>
  <w:style w:type="paragraph" w:customStyle="1" w:styleId="DED90D88B990D248B31812459B9ADD6F">
    <w:name w:val="DED90D88B990D248B31812459B9ADD6F"/>
    <w:rsid w:val="00674984"/>
  </w:style>
  <w:style w:type="paragraph" w:customStyle="1" w:styleId="1A85024AFF7BC4439ED6EACAC4A8C00F">
    <w:name w:val="1A85024AFF7BC4439ED6EACAC4A8C00F"/>
    <w:rsid w:val="00674984"/>
  </w:style>
  <w:style w:type="paragraph" w:customStyle="1" w:styleId="13110C3C56F65745AF39B16282A12252">
    <w:name w:val="13110C3C56F65745AF39B16282A12252"/>
    <w:rsid w:val="00674984"/>
  </w:style>
  <w:style w:type="paragraph" w:customStyle="1" w:styleId="8696572D7E823640B067F638F095E12A">
    <w:name w:val="8696572D7E823640B067F638F095E12A"/>
    <w:rsid w:val="00674984"/>
  </w:style>
  <w:style w:type="paragraph" w:customStyle="1" w:styleId="7260B8F0C2E8EE499FF178A63B970CBE">
    <w:name w:val="7260B8F0C2E8EE499FF178A63B970CBE"/>
    <w:rsid w:val="00674984"/>
  </w:style>
  <w:style w:type="paragraph" w:customStyle="1" w:styleId="3C524E22CFD254439BADDAAA4C7B94CA">
    <w:name w:val="3C524E22CFD254439BADDAAA4C7B94CA"/>
    <w:rsid w:val="00674984"/>
  </w:style>
  <w:style w:type="paragraph" w:customStyle="1" w:styleId="DF62B4D30D564B429D6F02F382BF5CE8">
    <w:name w:val="DF62B4D30D564B429D6F02F382BF5CE8"/>
    <w:rsid w:val="00674984"/>
  </w:style>
  <w:style w:type="paragraph" w:styleId="ListBullet">
    <w:name w:val="List Bullet"/>
    <w:basedOn w:val="Normal"/>
    <w:rsid w:val="00674984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</w:rPr>
  </w:style>
  <w:style w:type="paragraph" w:styleId="ListBullet2">
    <w:name w:val="List Bullet 2"/>
    <w:basedOn w:val="ListBullet"/>
    <w:rsid w:val="00674984"/>
    <w:pPr>
      <w:spacing w:after="220"/>
    </w:pPr>
  </w:style>
  <w:style w:type="paragraph" w:customStyle="1" w:styleId="0278486F513D4A4C8D545B20E35F2DE9">
    <w:name w:val="0278486F513D4A4C8D545B20E35F2DE9"/>
    <w:rsid w:val="00674984"/>
  </w:style>
  <w:style w:type="paragraph" w:customStyle="1" w:styleId="DFC3DC9F3142E84189A885220E3A8E1C">
    <w:name w:val="DFC3DC9F3142E84189A885220E3A8E1C"/>
    <w:rsid w:val="00674984"/>
  </w:style>
  <w:style w:type="paragraph" w:customStyle="1" w:styleId="7F8BAC7700D0854A917E3DDA5476987C">
    <w:name w:val="7F8BAC7700D0854A917E3DDA5476987C"/>
    <w:rsid w:val="00674984"/>
  </w:style>
  <w:style w:type="paragraph" w:customStyle="1" w:styleId="C6E206A4E899F047B45815D595EF21FE">
    <w:name w:val="C6E206A4E899F047B45815D595EF21FE"/>
    <w:rsid w:val="00674984"/>
  </w:style>
  <w:style w:type="paragraph" w:customStyle="1" w:styleId="3387E71C3979604A8E63E4A8DFB2EECA">
    <w:name w:val="3387E71C3979604A8E63E4A8DFB2EECA"/>
    <w:rsid w:val="00674984"/>
  </w:style>
  <w:style w:type="paragraph" w:customStyle="1" w:styleId="65A903D18AF5984799A0DF78B849357A">
    <w:name w:val="65A903D18AF5984799A0DF78B849357A"/>
    <w:rsid w:val="00674984"/>
  </w:style>
  <w:style w:type="paragraph" w:customStyle="1" w:styleId="0B317E267561BE4EA8D5BB94BBE96404">
    <w:name w:val="0B317E267561BE4EA8D5BB94BBE96404"/>
    <w:rsid w:val="00674984"/>
  </w:style>
  <w:style w:type="paragraph" w:customStyle="1" w:styleId="9457CC3F01C0F44BB6C94E12A8C1357F">
    <w:name w:val="9457CC3F01C0F44BB6C94E12A8C1357F"/>
    <w:rsid w:val="00674984"/>
  </w:style>
  <w:style w:type="paragraph" w:customStyle="1" w:styleId="4A365195239A4A4FAF7A4A4C5B94574B">
    <w:name w:val="4A365195239A4A4FAF7A4A4C5B94574B"/>
    <w:rsid w:val="00674984"/>
  </w:style>
  <w:style w:type="paragraph" w:customStyle="1" w:styleId="DE239E676C60184FB4FA522FA8302E90">
    <w:name w:val="DE239E676C60184FB4FA522FA8302E90"/>
    <w:rsid w:val="00AA202A"/>
  </w:style>
  <w:style w:type="paragraph" w:customStyle="1" w:styleId="BF100509386C3B45A1AF2B7376CBBE1A">
    <w:name w:val="BF100509386C3B45A1AF2B7376CBBE1A"/>
    <w:rsid w:val="00AA202A"/>
  </w:style>
  <w:style w:type="paragraph" w:customStyle="1" w:styleId="5837DDE128D716418524A6BC8C1D7FC5">
    <w:name w:val="5837DDE128D716418524A6BC8C1D7FC5"/>
    <w:rsid w:val="00AA202A"/>
  </w:style>
  <w:style w:type="paragraph" w:customStyle="1" w:styleId="0C30D57E5CDEC74E9F69CA01C5E4DF0F">
    <w:name w:val="0C30D57E5CDEC74E9F69CA01C5E4DF0F"/>
    <w:rsid w:val="00AA202A"/>
  </w:style>
  <w:style w:type="paragraph" w:customStyle="1" w:styleId="304241F314525F43BEA30BEB60C06AC5">
    <w:name w:val="304241F314525F43BEA30BEB60C06AC5"/>
    <w:rsid w:val="00AA202A"/>
  </w:style>
  <w:style w:type="paragraph" w:customStyle="1" w:styleId="EA7E9BCA9B11C34BAACBC075AC6DEDD4">
    <w:name w:val="EA7E9BCA9B11C34BAACBC075AC6DEDD4"/>
    <w:rsid w:val="00A02B58"/>
    <w:rPr>
      <w:lang w:eastAsia="ja-JP"/>
    </w:rPr>
  </w:style>
  <w:style w:type="paragraph" w:customStyle="1" w:styleId="B1B99C115DEA56428D1B7BB90FC7974F">
    <w:name w:val="B1B99C115DEA56428D1B7BB90FC7974F"/>
    <w:rsid w:val="000E0BAF"/>
    <w:rPr>
      <w:lang w:eastAsia="ja-JP"/>
    </w:rPr>
  </w:style>
  <w:style w:type="paragraph" w:customStyle="1" w:styleId="81CC067D7A3B9B44956FD74C9B9FEE56">
    <w:name w:val="81CC067D7A3B9B44956FD74C9B9FEE56"/>
    <w:rsid w:val="00CD6E62"/>
    <w:rPr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Vitae.dotx</Template>
  <TotalTime>0</TotalTime>
  <Pages>2</Pages>
  <Words>330</Words>
  <Characters>1881</Characters>
  <Application>Microsoft Macintosh Word</Application>
  <DocSecurity>0</DocSecurity>
  <Lines>15</Lines>
  <Paragraphs>4</Paragraphs>
  <ScaleCrop>false</ScaleCrop>
  <Manager/>
  <Company/>
  <LinksUpToDate>false</LinksUpToDate>
  <CharactersWithSpaces>2207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LAUSD User</dc:creator>
  <cp:keywords/>
  <dc:description/>
  <cp:lastModifiedBy>Shawn Otomo</cp:lastModifiedBy>
  <cp:revision>2</cp:revision>
  <cp:lastPrinted>2011-03-18T19:48:00Z</cp:lastPrinted>
  <dcterms:created xsi:type="dcterms:W3CDTF">2015-04-26T00:35:00Z</dcterms:created>
  <dcterms:modified xsi:type="dcterms:W3CDTF">2015-04-26T00:35:00Z</dcterms:modified>
  <cp:category/>
</cp:coreProperties>
</file>